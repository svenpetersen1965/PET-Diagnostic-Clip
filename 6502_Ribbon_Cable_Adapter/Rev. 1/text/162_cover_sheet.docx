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9B3B" w14:textId="0ACF5672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3649DAE2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4A5EEFA3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71C0A65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4F4166CBFFC34723BACA5713B333AEBB"/>
        </w:placeholder>
      </w:sdtPr>
      <w:sdtEndPr>
        <w:rPr>
          <w:sz w:val="48"/>
          <w:szCs w:val="48"/>
        </w:rPr>
      </w:sdtEndPr>
      <w:sdtContent>
        <w:p w14:paraId="49C797C9" w14:textId="7197DCE2" w:rsidR="00D20149" w:rsidRPr="00950B62" w:rsidRDefault="00795B6C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PET/CBM 6502 Ribbon Cable Adapter</w:t>
          </w:r>
        </w:p>
      </w:sdtContent>
    </w:sdt>
    <w:p w14:paraId="0916E4B9" w14:textId="0D53D25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95B6C">
        <w:rPr>
          <w:sz w:val="36"/>
          <w:szCs w:val="36"/>
          <w:lang w:val="en-US"/>
        </w:rPr>
        <w:t>162</w:t>
      </w:r>
    </w:p>
    <w:p w14:paraId="4E51337F" w14:textId="61E1D93E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538EC">
        <w:rPr>
          <w:sz w:val="36"/>
          <w:szCs w:val="36"/>
          <w:lang w:val="en-US"/>
        </w:rPr>
        <w:t>1</w:t>
      </w:r>
    </w:p>
    <w:p w14:paraId="1C316203" w14:textId="1C98FB1B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2538EC">
        <w:rPr>
          <w:sz w:val="36"/>
          <w:szCs w:val="36"/>
          <w:lang w:val="en-US"/>
        </w:rPr>
        <w:t>01</w:t>
      </w:r>
      <w:r w:rsidR="00795B6C">
        <w:rPr>
          <w:sz w:val="36"/>
          <w:szCs w:val="36"/>
          <w:lang w:val="en-US"/>
        </w:rPr>
        <w:t>.</w:t>
      </w:r>
      <w:r w:rsidR="002538EC">
        <w:rPr>
          <w:sz w:val="36"/>
          <w:szCs w:val="36"/>
          <w:lang w:val="en-US"/>
        </w:rPr>
        <w:t>01</w:t>
      </w:r>
      <w:r w:rsidR="00795B6C">
        <w:rPr>
          <w:sz w:val="36"/>
          <w:szCs w:val="36"/>
          <w:lang w:val="en-US"/>
        </w:rPr>
        <w:t>.202</w:t>
      </w:r>
      <w:r w:rsidR="002538EC">
        <w:rPr>
          <w:sz w:val="36"/>
          <w:szCs w:val="36"/>
          <w:lang w:val="en-US"/>
        </w:rPr>
        <w:t>3</w:t>
      </w:r>
    </w:p>
    <w:p w14:paraId="2D89BC8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4DB3E74" w14:textId="2B0122E7" w:rsidR="009A38BA" w:rsidRPr="00950B62" w:rsidRDefault="00624EFB" w:rsidP="00624EFB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5A4B74E" wp14:editId="04F04CD1">
            <wp:extent cx="5041392" cy="3758184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6C"/>
    <w:rsid w:val="002538EC"/>
    <w:rsid w:val="00394953"/>
    <w:rsid w:val="00624EFB"/>
    <w:rsid w:val="0070552A"/>
    <w:rsid w:val="00795B6C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62A7"/>
  <w15:chartTrackingRefBased/>
  <w15:docId w15:val="{B74C8354-3671-47A5-B7BF-17631DAA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4166CBFFC34723BACA5713B333AE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E2D00-F3D8-4BFA-A2AF-CD8CAAF140E5}"/>
      </w:docPartPr>
      <w:docPartBody>
        <w:p w:rsidR="00ED5A20" w:rsidRDefault="00ED5A20">
          <w:pPr>
            <w:pStyle w:val="4F4166CBFFC34723BACA5713B333AEBB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20"/>
    <w:rsid w:val="00ED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F4166CBFFC34723BACA5713B333AEBB">
    <w:name w:val="4F4166CBFFC34723BACA5713B333A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2020-11-01T17:05:00Z</dcterms:created>
  <dcterms:modified xsi:type="dcterms:W3CDTF">2023-02-23T19:05:00Z</dcterms:modified>
</cp:coreProperties>
</file>