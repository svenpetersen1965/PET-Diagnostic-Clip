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29B3B" w14:textId="1581D255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3649DAE2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4A5EEFA3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371C0A65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4F4166CBFFC34723BACA5713B333AEBB"/>
        </w:placeholder>
      </w:sdtPr>
      <w:sdtEndPr>
        <w:rPr>
          <w:sz w:val="48"/>
          <w:szCs w:val="48"/>
        </w:rPr>
      </w:sdtEndPr>
      <w:sdtContent>
        <w:p w14:paraId="49C797C9" w14:textId="7197DCE2" w:rsidR="00D20149" w:rsidRPr="00950B62" w:rsidRDefault="00795B6C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Commodore PET/CBM 6502 Ribbon Cable Adapter</w:t>
          </w:r>
        </w:p>
      </w:sdtContent>
    </w:sdt>
    <w:p w14:paraId="0916E4B9" w14:textId="0D53D257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795B6C">
        <w:rPr>
          <w:sz w:val="36"/>
          <w:szCs w:val="36"/>
          <w:lang w:val="en-US"/>
        </w:rPr>
        <w:t>162</w:t>
      </w:r>
    </w:p>
    <w:p w14:paraId="4E51337F" w14:textId="63B900A3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795B6C">
        <w:rPr>
          <w:sz w:val="36"/>
          <w:szCs w:val="36"/>
          <w:lang w:val="en-US"/>
        </w:rPr>
        <w:t>0</w:t>
      </w:r>
    </w:p>
    <w:p w14:paraId="1C316203" w14:textId="71783AEB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795B6C">
        <w:rPr>
          <w:sz w:val="36"/>
          <w:szCs w:val="36"/>
          <w:lang w:val="en-US"/>
        </w:rPr>
        <w:t>24.10.2020</w:t>
      </w:r>
    </w:p>
    <w:p w14:paraId="2D89BC85" w14:textId="306EC2F9" w:rsidR="009A38BA" w:rsidRDefault="009A38BA" w:rsidP="00D20149">
      <w:pPr>
        <w:jc w:val="center"/>
        <w:rPr>
          <w:sz w:val="36"/>
          <w:szCs w:val="36"/>
          <w:lang w:val="en-US"/>
        </w:rPr>
      </w:pPr>
    </w:p>
    <w:p w14:paraId="243A97DC" w14:textId="4F863D5D" w:rsidR="009D0AAE" w:rsidRPr="00950B62" w:rsidRDefault="009D0AAE" w:rsidP="009D0AAE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BECE6C8" wp14:editId="002178C4">
            <wp:extent cx="5041392" cy="3352800"/>
            <wp:effectExtent l="0" t="0" r="698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3E74" w14:textId="77777777" w:rsidR="009A38BA" w:rsidRPr="00950B62" w:rsidRDefault="009A38BA" w:rsidP="00795B6C">
      <w:pPr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6C"/>
    <w:rsid w:val="00394953"/>
    <w:rsid w:val="0070552A"/>
    <w:rsid w:val="00795B6C"/>
    <w:rsid w:val="007D5C22"/>
    <w:rsid w:val="00923FE4"/>
    <w:rsid w:val="00950B62"/>
    <w:rsid w:val="009A38BA"/>
    <w:rsid w:val="009D0AAE"/>
    <w:rsid w:val="00B510D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D62A7"/>
  <w15:chartTrackingRefBased/>
  <w15:docId w15:val="{B74C8354-3671-47A5-B7BF-17631DAAF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4166CBFFC34723BACA5713B333AE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E2D00-F3D8-4BFA-A2AF-CD8CAAF140E5}"/>
      </w:docPartPr>
      <w:docPartBody>
        <w:p w:rsidR="007E67F0" w:rsidRDefault="007E67F0">
          <w:pPr>
            <w:pStyle w:val="4F4166CBFFC34723BACA5713B333AEBB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F0"/>
    <w:rsid w:val="007E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4F4166CBFFC34723BACA5713B333AEBB">
    <w:name w:val="4F4166CBFFC34723BACA5713B333AE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16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2</cp:revision>
  <dcterms:created xsi:type="dcterms:W3CDTF">2020-11-01T17:05:00Z</dcterms:created>
  <dcterms:modified xsi:type="dcterms:W3CDTF">2023-02-23T19:12:00Z</dcterms:modified>
</cp:coreProperties>
</file>