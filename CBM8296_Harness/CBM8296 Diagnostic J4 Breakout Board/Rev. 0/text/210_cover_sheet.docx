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2A51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05323C1F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3392ACE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C3556846A4784B4AB1B0B88C3C8A27E8"/>
        </w:placeholder>
      </w:sdtPr>
      <w:sdtEndPr>
        <w:rPr>
          <w:sz w:val="48"/>
          <w:szCs w:val="48"/>
        </w:rPr>
      </w:sdtEndPr>
      <w:sdtContent>
        <w:p w14:paraId="732C0DDB" w14:textId="11C6A6B1" w:rsidR="00D20149" w:rsidRPr="00950B62" w:rsidRDefault="00606022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Commodore CBM8296 Diagnostic: </w:t>
          </w:r>
          <w:r w:rsidR="00875AFF">
            <w:rPr>
              <w:b/>
              <w:bCs/>
              <w:sz w:val="36"/>
              <w:szCs w:val="36"/>
              <w:lang w:val="en-US"/>
            </w:rPr>
            <w:t>J4 Breakout Board</w:t>
          </w:r>
        </w:p>
      </w:sdtContent>
    </w:sdt>
    <w:p w14:paraId="7C1C6F7C" w14:textId="56499DB6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606022">
        <w:rPr>
          <w:sz w:val="36"/>
          <w:szCs w:val="36"/>
          <w:lang w:val="en-US"/>
        </w:rPr>
        <w:t>2</w:t>
      </w:r>
      <w:r w:rsidR="00875AFF">
        <w:rPr>
          <w:sz w:val="36"/>
          <w:szCs w:val="36"/>
          <w:lang w:val="en-US"/>
        </w:rPr>
        <w:t>10</w:t>
      </w:r>
    </w:p>
    <w:p w14:paraId="69EDDBA9" w14:textId="51A2E182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606022">
        <w:rPr>
          <w:sz w:val="36"/>
          <w:szCs w:val="36"/>
          <w:lang w:val="en-US"/>
        </w:rPr>
        <w:t>0</w:t>
      </w:r>
    </w:p>
    <w:p w14:paraId="6510C6B9" w14:textId="40435431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606022">
        <w:rPr>
          <w:sz w:val="36"/>
          <w:szCs w:val="36"/>
          <w:lang w:val="en-US"/>
        </w:rPr>
        <w:t>16.05.2023</w:t>
      </w:r>
    </w:p>
    <w:p w14:paraId="4FA4895D" w14:textId="77777777" w:rsidR="009A38BA" w:rsidRDefault="009A38BA" w:rsidP="00D20149">
      <w:pPr>
        <w:jc w:val="center"/>
        <w:rPr>
          <w:sz w:val="36"/>
          <w:szCs w:val="36"/>
          <w:lang w:val="en-US"/>
        </w:rPr>
      </w:pPr>
    </w:p>
    <w:p w14:paraId="0329346E" w14:textId="77777777" w:rsidR="00471DB1" w:rsidRDefault="00471DB1" w:rsidP="00D20149">
      <w:pPr>
        <w:jc w:val="center"/>
        <w:rPr>
          <w:sz w:val="36"/>
          <w:szCs w:val="36"/>
          <w:lang w:val="en-US"/>
        </w:rPr>
      </w:pPr>
    </w:p>
    <w:p w14:paraId="7D8EF46D" w14:textId="79EFE95C" w:rsidR="00471DB1" w:rsidRPr="00950B62" w:rsidRDefault="00471DB1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3D85A8C" wp14:editId="2816D847">
            <wp:extent cx="5041392" cy="3779520"/>
            <wp:effectExtent l="0" t="0" r="6985" b="0"/>
            <wp:docPr id="3596594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59470" name="Grafik 3596594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DB1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22"/>
    <w:rsid w:val="00394953"/>
    <w:rsid w:val="00471DB1"/>
    <w:rsid w:val="00606022"/>
    <w:rsid w:val="0070552A"/>
    <w:rsid w:val="007D5C22"/>
    <w:rsid w:val="00875AFF"/>
    <w:rsid w:val="00923FE4"/>
    <w:rsid w:val="00950B62"/>
    <w:rsid w:val="009A38BA"/>
    <w:rsid w:val="00AC2882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DFA7"/>
  <w15:chartTrackingRefBased/>
  <w15:docId w15:val="{5CD8FD76-921F-4A72-AB3B-F79A769A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556846A4784B4AB1B0B88C3C8A27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3DE655-7AF5-43A5-B2D3-C934BFF303B7}"/>
      </w:docPartPr>
      <w:docPartBody>
        <w:p w:rsidR="00F429BD" w:rsidRDefault="00F429BD">
          <w:pPr>
            <w:pStyle w:val="C3556846A4784B4AB1B0B88C3C8A27E8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BD"/>
    <w:rsid w:val="00F4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de-DE" w:eastAsia="de-DE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3556846A4784B4AB1B0B88C3C8A27E8">
    <w:name w:val="C3556846A4784B4AB1B0B88C3C8A2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4</cp:revision>
  <dcterms:created xsi:type="dcterms:W3CDTF">2023-05-17T16:06:00Z</dcterms:created>
  <dcterms:modified xsi:type="dcterms:W3CDTF">2023-06-11T18:58:00Z</dcterms:modified>
</cp:coreProperties>
</file>